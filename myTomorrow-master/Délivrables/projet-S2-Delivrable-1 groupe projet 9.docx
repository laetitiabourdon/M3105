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C7" w:rsidRPr="006C0EC7" w:rsidRDefault="006C0EC7" w:rsidP="006C0EC7">
      <w:pPr>
        <w:contextualSpacing/>
        <w:jc w:val="both"/>
      </w:pPr>
      <w:r w:rsidRPr="006C0EC7">
        <w:t>Julie Leclerc</w:t>
      </w:r>
    </w:p>
    <w:p w:rsidR="006C0EC7" w:rsidRPr="006C0EC7" w:rsidRDefault="006C0EC7" w:rsidP="006C0EC7">
      <w:pPr>
        <w:contextualSpacing/>
        <w:jc w:val="both"/>
      </w:pPr>
      <w:r w:rsidRPr="006C0EC7">
        <w:t xml:space="preserve">Virgil </w:t>
      </w:r>
      <w:proofErr w:type="spellStart"/>
      <w:r w:rsidRPr="006C0EC7">
        <w:t>Lacondemine</w:t>
      </w:r>
      <w:proofErr w:type="spellEnd"/>
    </w:p>
    <w:p w:rsidR="006C0EC7" w:rsidRPr="006C0EC7" w:rsidRDefault="006C0EC7" w:rsidP="006C0EC7">
      <w:pPr>
        <w:contextualSpacing/>
        <w:jc w:val="both"/>
      </w:pPr>
      <w:r w:rsidRPr="006C0EC7">
        <w:t>Laetitia Bourdon</w:t>
      </w:r>
    </w:p>
    <w:p w:rsidR="006C0EC7" w:rsidRPr="006C0EC7" w:rsidRDefault="006C0EC7" w:rsidP="006C0EC7">
      <w:pPr>
        <w:contextualSpacing/>
        <w:jc w:val="both"/>
      </w:pPr>
      <w:r w:rsidRPr="006C0EC7">
        <w:t xml:space="preserve">Elodie </w:t>
      </w:r>
      <w:proofErr w:type="spellStart"/>
      <w:r w:rsidRPr="006C0EC7">
        <w:t>Montcarmel</w:t>
      </w:r>
      <w:proofErr w:type="spellEnd"/>
    </w:p>
    <w:p w:rsidR="006C0EC7" w:rsidRPr="006C0EC7" w:rsidRDefault="006C0EC7" w:rsidP="006C0EC7">
      <w:pPr>
        <w:contextualSpacing/>
        <w:jc w:val="both"/>
      </w:pPr>
      <w:r w:rsidRPr="006C0EC7">
        <w:t xml:space="preserve">Hugo </w:t>
      </w:r>
      <w:proofErr w:type="spellStart"/>
      <w:r w:rsidRPr="006C0EC7">
        <w:t>Leprunier</w:t>
      </w:r>
      <w:proofErr w:type="spellEnd"/>
    </w:p>
    <w:p w:rsidR="006C0EC7" w:rsidRPr="006C0EC7" w:rsidRDefault="006C0EC7" w:rsidP="006C0EC7">
      <w:pPr>
        <w:pStyle w:val="Titre1"/>
      </w:pPr>
    </w:p>
    <w:p w:rsidR="00EF0A81" w:rsidRDefault="006C0EC7" w:rsidP="006C0EC7">
      <w:pPr>
        <w:pStyle w:val="Titre1"/>
        <w:jc w:val="center"/>
        <w:rPr>
          <w:color w:val="1F4E79" w:themeColor="accent1" w:themeShade="80"/>
        </w:rPr>
      </w:pPr>
      <w:r w:rsidRPr="006C0EC7">
        <w:rPr>
          <w:color w:val="1F4E79" w:themeColor="accent1" w:themeShade="80"/>
        </w:rPr>
        <w:t>PROJET TUTORE : DELIVRABLE 1</w:t>
      </w:r>
    </w:p>
    <w:p w:rsidR="006C0EC7" w:rsidRDefault="006C0EC7" w:rsidP="006C0EC7"/>
    <w:p w:rsidR="006C0EC7" w:rsidRPr="006C0EC7" w:rsidRDefault="006C0EC7" w:rsidP="006C0EC7">
      <w:r>
        <w:t xml:space="preserve">Notre projet se base sur les différentes demandes de notre client. En effet, notre cliente étant une sage-femme, elle alterne au quotidien entre des rendez-vous à domicile et des cours donnés à son cabinet (yoga, cours de respiration, de piscine …). On observe donc </w:t>
      </w:r>
      <w:r w:rsidR="008720DA">
        <w:t>trois</w:t>
      </w:r>
      <w:r>
        <w:t xml:space="preserve"> cas différents de création de tâches</w:t>
      </w:r>
      <w:r w:rsidR="008720DA">
        <w:t> : créer un rendez-vous, un cours et ajouter une personne à un cours.</w:t>
      </w:r>
      <w:r>
        <w:t xml:space="preserve"> </w:t>
      </w:r>
      <w:r w:rsidR="00011CC6">
        <w:t xml:space="preserve">Ce sont ces cas que nous détailleront ci-après. Comme pour toute application de planification d’agenda, il faut pouvoir supprimer des rendez-vous et des cours de l’emploi du temps. Cela constituera notre dernier cas d’utilisation. </w:t>
      </w:r>
    </w:p>
    <w:p w:rsidR="006C0EC7" w:rsidRDefault="006C0EC7" w:rsidP="006C0EC7"/>
    <w:p w:rsidR="006C0EC7" w:rsidRDefault="006C0EC7" w:rsidP="006C0EC7">
      <w:pPr>
        <w:pStyle w:val="Titre2"/>
      </w:pPr>
      <w:r>
        <w:t xml:space="preserve">Diagramme de cas </w:t>
      </w:r>
    </w:p>
    <w:p w:rsidR="00A94464" w:rsidRDefault="00A94464">
      <w:pPr>
        <w:spacing w:after="160" w:line="259" w:lineRule="auto"/>
      </w:pPr>
      <w:r>
        <w:rPr>
          <w:noProof/>
          <w:lang w:eastAsia="fr-FR"/>
        </w:rPr>
        <w:drawing>
          <wp:anchor distT="0" distB="0" distL="114300" distR="114300" simplePos="0" relativeHeight="251662336" behindDoc="1" locked="0" layoutInCell="1" allowOverlap="1" wp14:anchorId="149098CC" wp14:editId="0A427652">
            <wp:simplePos x="0" y="0"/>
            <wp:positionH relativeFrom="column">
              <wp:posOffset>45720</wp:posOffset>
            </wp:positionH>
            <wp:positionV relativeFrom="paragraph">
              <wp:posOffset>134620</wp:posOffset>
            </wp:positionV>
            <wp:extent cx="5457825" cy="3863975"/>
            <wp:effectExtent l="0" t="0" r="9525" b="3175"/>
            <wp:wrapTight wrapText="bothSides">
              <wp:wrapPolygon edited="0">
                <wp:start x="0" y="0"/>
                <wp:lineTo x="0" y="21511"/>
                <wp:lineTo x="21562" y="21511"/>
                <wp:lineTo x="21562" y="0"/>
                <wp:lineTo x="0" y="0"/>
              </wp:wrapPolygon>
            </wp:wrapTight>
            <wp:docPr id="13" name="Image 13" descr="G:\Documents\Projet S2\Jalon 1v2\diagramme des 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Projet S2\Jalon 1v2\diagramme des c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38639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6C0EC7" w:rsidRDefault="006C0EC7" w:rsidP="006C0EC7">
      <w:pPr>
        <w:pStyle w:val="Titre2"/>
      </w:pPr>
      <w:r>
        <w:lastRenderedPageBreak/>
        <w:t>Documentation des cas</w:t>
      </w:r>
    </w:p>
    <w:p w:rsidR="006C0EC7" w:rsidRDefault="006C0EC7" w:rsidP="006C0EC7">
      <w:pPr>
        <w:pStyle w:val="Paragraphedeliste"/>
        <w:numPr>
          <w:ilvl w:val="0"/>
          <w:numId w:val="1"/>
        </w:numPr>
      </w:pPr>
      <w:r>
        <w:t xml:space="preserve">Cas </w:t>
      </w:r>
      <w:r w:rsidR="008C4C23">
        <w:t>Ajout</w:t>
      </w:r>
      <w:r>
        <w:t xml:space="preserve"> d’un rendez-vous à domicile</w:t>
      </w:r>
    </w:p>
    <w:p w:rsidR="006774C5" w:rsidRDefault="00C5492E" w:rsidP="006774C5">
      <w:r w:rsidRPr="00C5492E">
        <w:rPr>
          <w:noProof/>
          <w:lang w:eastAsia="fr-FR"/>
        </w:rPr>
        <w:drawing>
          <wp:anchor distT="0" distB="0" distL="114300" distR="114300" simplePos="0" relativeHeight="251660288" behindDoc="1" locked="0" layoutInCell="1" allowOverlap="1" wp14:anchorId="0D69CB27" wp14:editId="2EA35330">
            <wp:simplePos x="0" y="0"/>
            <wp:positionH relativeFrom="margin">
              <wp:posOffset>1297305</wp:posOffset>
            </wp:positionH>
            <wp:positionV relativeFrom="paragraph">
              <wp:posOffset>1939621</wp:posOffset>
            </wp:positionV>
            <wp:extent cx="3916680" cy="6064885"/>
            <wp:effectExtent l="0" t="0" r="7620" b="0"/>
            <wp:wrapTight wrapText="bothSides">
              <wp:wrapPolygon edited="0">
                <wp:start x="0" y="0"/>
                <wp:lineTo x="0" y="21507"/>
                <wp:lineTo x="21537" y="21507"/>
                <wp:lineTo x="21537" y="0"/>
                <wp:lineTo x="0" y="0"/>
              </wp:wrapPolygon>
            </wp:wrapTight>
            <wp:docPr id="9" name="Image 9" descr="C:\Users\julie_000\Documents\COURS\Projet S2\Documents\Projet S2\Jalon 1\Cas creation 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e_000\Documents\COURS\Projet S2\Documents\Projet S2\Jalon 1\Cas creation RD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606488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4C5">
        <w:t>Début : nouveau rendez-vous à saisir</w:t>
      </w:r>
      <w:r w:rsidR="006774C5">
        <w:br/>
        <w:t xml:space="preserve">Fin : </w:t>
      </w:r>
      <w:r w:rsidR="00D93E92">
        <w:t>l</w:t>
      </w:r>
      <w:r w:rsidR="006774C5">
        <w:t xml:space="preserve">e </w:t>
      </w:r>
      <w:r w:rsidR="00D93E92">
        <w:t>r</w:t>
      </w:r>
      <w:r w:rsidR="006774C5">
        <w:t>endez-vous est saisi</w:t>
      </w:r>
      <w:r w:rsidR="006774C5">
        <w:br/>
        <w:t xml:space="preserve">Paramètres : </w:t>
      </w:r>
      <w:r w:rsidR="006774C5">
        <w:tab/>
        <w:t>- Nom</w:t>
      </w:r>
      <w:r w:rsidR="006774C5">
        <w:br/>
        <w:t xml:space="preserve">  </w:t>
      </w:r>
      <w:r w:rsidR="006774C5">
        <w:tab/>
      </w:r>
      <w:r w:rsidR="006774C5">
        <w:tab/>
        <w:t>- Prénom</w:t>
      </w:r>
      <w:r w:rsidR="006774C5">
        <w:br/>
        <w:t xml:space="preserve"> </w:t>
      </w:r>
      <w:r w:rsidR="006774C5">
        <w:tab/>
      </w:r>
      <w:r w:rsidR="006774C5">
        <w:tab/>
        <w:t>- Durée du rendez-vous</w:t>
      </w:r>
      <w:r w:rsidR="006774C5">
        <w:br/>
        <w:t xml:space="preserve"> </w:t>
      </w:r>
      <w:r w:rsidR="006774C5">
        <w:tab/>
      </w:r>
      <w:r w:rsidR="006774C5">
        <w:tab/>
        <w:t>- Commentaires</w:t>
      </w:r>
      <w:r w:rsidR="006774C5">
        <w:br/>
        <w:t>Scénario : L’utilisateur de l’application (donc notre cliente) va entrer toutes ces informations dans l’application. Celle-ci lui proposera un créneau libre de son emploi du temps.</w:t>
      </w:r>
      <w:r w:rsidR="00B22CC5">
        <w:t xml:space="preserve"> </w:t>
      </w:r>
      <w:r w:rsidR="006774C5">
        <w:t>Si celui-ci ne convient pas à la personne, la personne pourra choisir d’arrêter la prise de rendez-vous ou d’</w:t>
      </w:r>
      <w:r>
        <w:t>obtenir un nouveau créneau et ce</w:t>
      </w:r>
      <w:r w:rsidR="00CE75B8">
        <w:t>,</w:t>
      </w:r>
      <w:r>
        <w:t xml:space="preserve"> jusqu’à l’obtention d’un créneau qui lui convient. </w:t>
      </w:r>
    </w:p>
    <w:p w:rsidR="006774C5" w:rsidRDefault="006774C5" w:rsidP="006774C5">
      <w:r>
        <w:t xml:space="preserve">Diagramme de séquence : </w:t>
      </w:r>
    </w:p>
    <w:p w:rsidR="00C5492E" w:rsidRDefault="00C5492E">
      <w:pPr>
        <w:spacing w:after="160" w:line="259" w:lineRule="auto"/>
      </w:pPr>
      <w:r>
        <w:br w:type="page"/>
      </w:r>
    </w:p>
    <w:p w:rsidR="00CF2A30" w:rsidRDefault="00CF2A30" w:rsidP="00CF2A30">
      <w:pPr>
        <w:pStyle w:val="Paragraphedeliste"/>
        <w:numPr>
          <w:ilvl w:val="0"/>
          <w:numId w:val="1"/>
        </w:numPr>
      </w:pPr>
      <w:r>
        <w:lastRenderedPageBreak/>
        <w:t>Cas Ajout d’un cours</w:t>
      </w:r>
    </w:p>
    <w:p w:rsidR="00CF2A30" w:rsidRDefault="00CF2A30" w:rsidP="00CF2A30">
      <w:r>
        <w:t>Début : nouveau cours à saisir</w:t>
      </w:r>
      <w:r>
        <w:br/>
        <w:t>Fin : le cours apparaît dans l’emploi du temps</w:t>
      </w:r>
      <w:r>
        <w:br/>
        <w:t xml:space="preserve">Paramètres : </w:t>
      </w:r>
      <w:r>
        <w:tab/>
        <w:t>- Intitulé du cours</w:t>
      </w:r>
      <w:r>
        <w:br/>
        <w:t xml:space="preserve">  </w:t>
      </w:r>
      <w:r>
        <w:tab/>
      </w:r>
      <w:r>
        <w:tab/>
        <w:t>- Nombre de personnes pouvant participer au cours</w:t>
      </w:r>
      <w:r>
        <w:br/>
        <w:t xml:space="preserve">   </w:t>
      </w:r>
      <w:r>
        <w:tab/>
      </w:r>
      <w:r>
        <w:tab/>
        <w:t>- Durée du cours</w:t>
      </w:r>
      <w:r>
        <w:br/>
        <w:t xml:space="preserve">  </w:t>
      </w:r>
      <w:r>
        <w:tab/>
      </w:r>
      <w:r>
        <w:tab/>
        <w:t>- Semaine où le cours doit se trouver</w:t>
      </w:r>
    </w:p>
    <w:p w:rsidR="00CF2A30" w:rsidRDefault="00CF2A30" w:rsidP="00CF2A30">
      <w:r>
        <w:t>Scénario : L’utilisateur de l’application va entrer toutes ces informations dans l’application. Celle-ci regardera le planning pour voir s’il reste un créneau de libre pour placer le cours. S’il en existe alors l’application renvoie le planning avec le nouveau cours ajouté. Au contraire, s’il ne reste aucun créneau, l’</w:t>
      </w:r>
      <w:r w:rsidR="009D2350">
        <w:t>application renvoie un message.</w:t>
      </w:r>
    </w:p>
    <w:p w:rsidR="009D2350" w:rsidRDefault="009D2350" w:rsidP="00CF2A30">
      <w:r>
        <w:t xml:space="preserve">Diagramme de séquence : </w:t>
      </w:r>
    </w:p>
    <w:p w:rsidR="00CF2A30" w:rsidRPr="00CF2A30" w:rsidRDefault="009D2350" w:rsidP="00CF2A30">
      <w:pPr>
        <w:pStyle w:val="Paragraphedeliste"/>
        <w:spacing w:after="160" w:line="259" w:lineRule="auto"/>
        <w:ind w:left="0"/>
        <w:rPr>
          <w:color w:val="0D0D0D" w:themeColor="text1" w:themeTint="F2"/>
        </w:rPr>
      </w:pPr>
      <w:r>
        <w:rPr>
          <w:noProof/>
          <w:lang w:eastAsia="fr-FR"/>
        </w:rPr>
        <w:drawing>
          <wp:anchor distT="0" distB="0" distL="114300" distR="114300" simplePos="0" relativeHeight="251661312" behindDoc="1" locked="0" layoutInCell="1" allowOverlap="1" wp14:anchorId="754F2AE0" wp14:editId="792CD91E">
            <wp:simplePos x="0" y="0"/>
            <wp:positionH relativeFrom="column">
              <wp:posOffset>506730</wp:posOffset>
            </wp:positionH>
            <wp:positionV relativeFrom="paragraph">
              <wp:posOffset>7620</wp:posOffset>
            </wp:positionV>
            <wp:extent cx="4899025" cy="5692775"/>
            <wp:effectExtent l="0" t="0" r="0" b="3175"/>
            <wp:wrapTight wrapText="bothSides">
              <wp:wrapPolygon edited="0">
                <wp:start x="0" y="0"/>
                <wp:lineTo x="0" y="21540"/>
                <wp:lineTo x="21502" y="21540"/>
                <wp:lineTo x="21502" y="0"/>
                <wp:lineTo x="0" y="0"/>
              </wp:wrapPolygon>
            </wp:wrapTight>
            <wp:docPr id="12" name="Image 12" descr="G:\Documents\Projet S2\Jalon 1v2\ajout 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Projet S2\Jalon 1v2\ajout c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025" cy="569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F2A30" w:rsidRPr="00CF2A30">
        <w:rPr>
          <w:color w:val="0D0D0D" w:themeColor="text1" w:themeTint="F2"/>
        </w:rPr>
        <w:br w:type="page"/>
      </w:r>
    </w:p>
    <w:p w:rsidR="006C0EC7" w:rsidRDefault="006C0EC7" w:rsidP="006C0EC7">
      <w:pPr>
        <w:pStyle w:val="Paragraphedeliste"/>
        <w:numPr>
          <w:ilvl w:val="0"/>
          <w:numId w:val="1"/>
        </w:numPr>
      </w:pPr>
      <w:r>
        <w:lastRenderedPageBreak/>
        <w:t>Cas Ajout d’une personne à un cours</w:t>
      </w:r>
    </w:p>
    <w:p w:rsidR="00613DD8" w:rsidRDefault="00613DD8" w:rsidP="00613DD8">
      <w:r>
        <w:t>Début : nouvelle personne à saisir dans un cours</w:t>
      </w:r>
      <w:r>
        <w:br/>
        <w:t>Fin : la personne est saisie dans un cours</w:t>
      </w:r>
      <w:r>
        <w:br/>
        <w:t xml:space="preserve">Paramètres : </w:t>
      </w:r>
      <w:r>
        <w:tab/>
        <w:t>- Nom</w:t>
      </w:r>
      <w:r>
        <w:br/>
        <w:t xml:space="preserve">  </w:t>
      </w:r>
      <w:r>
        <w:tab/>
      </w:r>
      <w:r>
        <w:tab/>
        <w:t>- Prénom</w:t>
      </w:r>
      <w:r>
        <w:br/>
        <w:t xml:space="preserve"> </w:t>
      </w:r>
      <w:r>
        <w:tab/>
      </w:r>
      <w:r>
        <w:tab/>
        <w:t>- Intitulé du cours</w:t>
      </w:r>
      <w:r>
        <w:br/>
        <w:t xml:space="preserve"> </w:t>
      </w:r>
      <w:r>
        <w:tab/>
      </w:r>
      <w:r>
        <w:tab/>
        <w:t>- Période</w:t>
      </w:r>
      <w:r>
        <w:br/>
        <w:t xml:space="preserve"> </w:t>
      </w:r>
      <w:r>
        <w:tab/>
      </w:r>
      <w:r>
        <w:tab/>
        <w:t>- Nombre de cours à effectuer dans cette période</w:t>
      </w:r>
      <w:r>
        <w:br/>
        <w:t xml:space="preserve">Scénario : L’utilisateur de l’application va entrer toutes ces informations dans l’application. Celle-ci regardera le planning pour voir dans un premier temps si un ou plusieurs cours existent </w:t>
      </w:r>
      <w:r w:rsidR="0071340C">
        <w:t>à</w:t>
      </w:r>
      <w:r>
        <w:t xml:space="preserve"> cette période-là. S’il en existe, l’application affichera les créneaux horaires des cours ayant encore des places pour que l’utilisateur puisse choisir son créneau. Si aucun de ces horaires ne convient à la personne la saisie sera alors annulée (l’application ne créera pas d’autres cours ayant cet intitulé tant que ceux déjà placés ne sont pas tous remplis). Si au contraire, tous les cours sont remplis ou s’il n’existe pas de cours ayant l’intitulé saisi, alors l’application </w:t>
      </w:r>
      <w:r w:rsidR="008028CA">
        <w:t>renverra à l’utilisateur un message lui demandant de créer un nouveau cours avant de vouloir ajouter une personne.</w:t>
      </w:r>
    </w:p>
    <w:p w:rsidR="0071340C" w:rsidRDefault="0071340C" w:rsidP="00613DD8">
      <w:r>
        <w:t>Diagramme de séquence : (voir page suivante)</w:t>
      </w:r>
    </w:p>
    <w:p w:rsidR="008028CA" w:rsidRDefault="00641759" w:rsidP="00641759">
      <w:pPr>
        <w:jc w:val="center"/>
      </w:pPr>
      <w:r>
        <w:rPr>
          <w:noProof/>
          <w:lang w:eastAsia="fr-FR"/>
        </w:rPr>
        <w:lastRenderedPageBreak/>
        <w:drawing>
          <wp:inline distT="0" distB="0" distL="0" distR="0" wp14:anchorId="6E465C2C" wp14:editId="1C4AF2A8">
            <wp:extent cx="5891832" cy="8619214"/>
            <wp:effectExtent l="0" t="0" r="0" b="0"/>
            <wp:docPr id="1" name="Image 1" descr="G:\Documents\S2\Projet S2\Jalon 1v2\Cas creation 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S2\Projet S2\Jalon 1v2\Cas creation cou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00" cy="8625166"/>
                    </a:xfrm>
                    <a:prstGeom prst="rect">
                      <a:avLst/>
                    </a:prstGeom>
                    <a:noFill/>
                    <a:ln>
                      <a:noFill/>
                    </a:ln>
                  </pic:spPr>
                </pic:pic>
              </a:graphicData>
            </a:graphic>
          </wp:inline>
        </w:drawing>
      </w:r>
      <w:bookmarkStart w:id="0" w:name="_GoBack"/>
      <w:bookmarkEnd w:id="0"/>
    </w:p>
    <w:p w:rsidR="006C0EC7" w:rsidRDefault="006C0EC7" w:rsidP="00613DD8">
      <w:pPr>
        <w:pStyle w:val="Paragraphedeliste"/>
        <w:numPr>
          <w:ilvl w:val="0"/>
          <w:numId w:val="1"/>
        </w:numPr>
      </w:pPr>
      <w:r>
        <w:lastRenderedPageBreak/>
        <w:t>Cas Suppression d’un RDV/cours</w:t>
      </w:r>
    </w:p>
    <w:p w:rsidR="006C0EC7" w:rsidRDefault="0071340C" w:rsidP="006C0EC7">
      <w:r>
        <w:t>Début : rendez-vous ou personne dans un cours à supprimer</w:t>
      </w:r>
      <w:r>
        <w:br/>
        <w:t>Fin : le rendez-vous ou la personne d’un cours est supprimé</w:t>
      </w:r>
      <w:r>
        <w:br/>
        <w:t xml:space="preserve">Paramètres : </w:t>
      </w:r>
      <w:r>
        <w:tab/>
        <w:t>- Nom</w:t>
      </w:r>
      <w:r>
        <w:br/>
        <w:t xml:space="preserve">  </w:t>
      </w:r>
      <w:r>
        <w:tab/>
      </w:r>
      <w:r>
        <w:tab/>
        <w:t>- Prénom</w:t>
      </w:r>
      <w:r>
        <w:br/>
        <w:t xml:space="preserve"> </w:t>
      </w:r>
      <w:r>
        <w:tab/>
      </w:r>
      <w:r>
        <w:tab/>
        <w:t>- Horaire</w:t>
      </w:r>
      <w:r>
        <w:br/>
        <w:t>Scénario : L’utilisateur de l’application va entrer ces informations dans l’application. Celle-ci trouvera la personne dans l’emploi du temps à l’horaire saisi et lui demandera une confirmation pour supprimer le rendez-vous correspondant. L’application testera ensuite si le nombre de places disponibles restantes est égal au nombre de places maximum d’un rendez-vous ou d’un cours</w:t>
      </w:r>
      <w:r w:rsidR="00AB4121">
        <w:t xml:space="preserve"> (on part du principe qu’il peut y avoir qu’une personne pour un rendez-vous et plusieurs pour un cours)</w:t>
      </w:r>
      <w:r>
        <w:t>. On souhaite ainsi éliminer de l’emploi du temps les cases inutiles ne contenant plus aucune personne pour ainsi libérer un créneau.</w:t>
      </w:r>
    </w:p>
    <w:p w:rsidR="0071340C" w:rsidRDefault="0071340C" w:rsidP="006C0EC7">
      <w:r>
        <w:t xml:space="preserve">Diagramme de séquence : </w:t>
      </w:r>
    </w:p>
    <w:p w:rsidR="006C0EC7" w:rsidRPr="006C0EC7" w:rsidRDefault="0071340C" w:rsidP="006C0EC7">
      <w:r w:rsidRPr="0071340C">
        <w:rPr>
          <w:noProof/>
          <w:lang w:eastAsia="fr-FR"/>
        </w:rPr>
        <w:drawing>
          <wp:inline distT="0" distB="0" distL="0" distR="0">
            <wp:extent cx="5382895" cy="5534025"/>
            <wp:effectExtent l="0" t="0" r="8255" b="9525"/>
            <wp:docPr id="11" name="Image 11" descr="C:\Users\julie_000\Documents\COURS\Projet S2\Documents\Projet S2\Jalon 1\Cas suppression RDV_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e_000\Documents\COURS\Projet S2\Documents\Projet S2\Jalon 1\Cas suppression RDV_c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5534025"/>
                    </a:xfrm>
                    <a:prstGeom prst="rect">
                      <a:avLst/>
                    </a:prstGeom>
                    <a:noFill/>
                    <a:ln>
                      <a:noFill/>
                    </a:ln>
                  </pic:spPr>
                </pic:pic>
              </a:graphicData>
            </a:graphic>
          </wp:inline>
        </w:drawing>
      </w:r>
    </w:p>
    <w:sectPr w:rsidR="006C0EC7" w:rsidRPr="006C0EC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82" w:rsidRDefault="00A05282" w:rsidP="00C5492E">
      <w:pPr>
        <w:spacing w:after="0" w:line="240" w:lineRule="auto"/>
      </w:pPr>
      <w:r>
        <w:separator/>
      </w:r>
    </w:p>
  </w:endnote>
  <w:endnote w:type="continuationSeparator" w:id="0">
    <w:p w:rsidR="00A05282" w:rsidRDefault="00A05282" w:rsidP="00C5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424980"/>
      <w:docPartObj>
        <w:docPartGallery w:val="Page Numbers (Bottom of Page)"/>
        <w:docPartUnique/>
      </w:docPartObj>
    </w:sdtPr>
    <w:sdtEndPr/>
    <w:sdtContent>
      <w:p w:rsidR="00C5492E" w:rsidRDefault="00C5492E">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92E" w:rsidRDefault="00C5492E">
                                <w:pPr>
                                  <w:jc w:val="center"/>
                                </w:pPr>
                                <w:r>
                                  <w:fldChar w:fldCharType="begin"/>
                                </w:r>
                                <w:r>
                                  <w:instrText>PAGE    \* MERGEFORMAT</w:instrText>
                                </w:r>
                                <w:r>
                                  <w:fldChar w:fldCharType="separate"/>
                                </w:r>
                                <w:r w:rsidR="00641759" w:rsidRPr="00641759">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4"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C5492E" w:rsidRDefault="00C5492E">
                          <w:pPr>
                            <w:jc w:val="center"/>
                          </w:pPr>
                          <w:r>
                            <w:fldChar w:fldCharType="begin"/>
                          </w:r>
                          <w:r>
                            <w:instrText>PAGE    \* MERGEFORMAT</w:instrText>
                          </w:r>
                          <w:r>
                            <w:fldChar w:fldCharType="separate"/>
                          </w:r>
                          <w:r w:rsidR="00641759" w:rsidRPr="00641759">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Gv8IAAADaAAAADwAAAGRycy9kb3ducmV2LnhtbESPT4vCMBTE78J+h/AW9iJr6oK6VKOI&#10;IN2LB/+Bx2fzbIrNS2midv30RhA8DjPzG2Yya20lrtT40rGCfi8BQZw7XXKhYLddfv+C8AFZY+WY&#10;FPyTh9n0ozPBVLsbr+m6CYWIEPYpKjAh1KmUPjdk0fdcTRy9k2sshiibQuoGbxFuK/mTJENpseS4&#10;YLCmhaH8vLlYBV2fyH0+OJism62Od73n3dxmSn19tvMxiEBteIdf7T+tYAT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bGv8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DNr0AAADaAAAADwAAAGRycy9kb3ducmV2LnhtbERPuwrCMBTdBf8hXMFFNNVBpBpFLIog&#10;gq/F7dJc22pzU5qo9e/NIDgeznu2aEwpXlS7wrKC4SACQZxaXXCm4HJe9ycgnEfWWFomBR9ysJi3&#10;WzOMtX3zkV4nn4kQwi5GBbn3VSylS3My6Aa2Ig7czdYGfYB1JnWN7xBuSjmKorE0WHBoyLGiVU7p&#10;4/Q0CvbHzeVxlc9k1BTL3h13yfV+SJT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gZgza9AAAA2gAAAA8AAAAAAAAAAAAAAAAAoQIA&#10;AGRycy9kb3ducmV2LnhtbFBLBQYAAAAABAAEAPkAAACL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82" w:rsidRDefault="00A05282" w:rsidP="00C5492E">
      <w:pPr>
        <w:spacing w:after="0" w:line="240" w:lineRule="auto"/>
      </w:pPr>
      <w:r>
        <w:separator/>
      </w:r>
    </w:p>
  </w:footnote>
  <w:footnote w:type="continuationSeparator" w:id="0">
    <w:p w:rsidR="00A05282" w:rsidRDefault="00A05282" w:rsidP="00C54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6835"/>
    <w:multiLevelType w:val="hybridMultilevel"/>
    <w:tmpl w:val="3C481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C7"/>
    <w:rsid w:val="00011CC6"/>
    <w:rsid w:val="000349AD"/>
    <w:rsid w:val="005629CC"/>
    <w:rsid w:val="00613DD8"/>
    <w:rsid w:val="00641759"/>
    <w:rsid w:val="006774C5"/>
    <w:rsid w:val="006C0EC7"/>
    <w:rsid w:val="006D2C7D"/>
    <w:rsid w:val="0071340C"/>
    <w:rsid w:val="008028CA"/>
    <w:rsid w:val="008720DA"/>
    <w:rsid w:val="008C4C23"/>
    <w:rsid w:val="009D2350"/>
    <w:rsid w:val="00A05282"/>
    <w:rsid w:val="00A82860"/>
    <w:rsid w:val="00A94464"/>
    <w:rsid w:val="00AB4121"/>
    <w:rsid w:val="00AD19B9"/>
    <w:rsid w:val="00AD2FA4"/>
    <w:rsid w:val="00B22CC5"/>
    <w:rsid w:val="00C5492E"/>
    <w:rsid w:val="00CE75B8"/>
    <w:rsid w:val="00CF2A30"/>
    <w:rsid w:val="00D93E92"/>
    <w:rsid w:val="00EF0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EC7"/>
    <w:pPr>
      <w:spacing w:after="200" w:line="276" w:lineRule="auto"/>
    </w:pPr>
  </w:style>
  <w:style w:type="paragraph" w:styleId="Titre1">
    <w:name w:val="heading 1"/>
    <w:basedOn w:val="Normal"/>
    <w:next w:val="Normal"/>
    <w:link w:val="Titre1Car"/>
    <w:uiPriority w:val="9"/>
    <w:qFormat/>
    <w:rsid w:val="006C0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0E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0E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C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C0EC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0EC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C0EC7"/>
    <w:pPr>
      <w:ind w:left="720"/>
      <w:contextualSpacing/>
    </w:pPr>
  </w:style>
  <w:style w:type="paragraph" w:styleId="En-tte">
    <w:name w:val="header"/>
    <w:basedOn w:val="Normal"/>
    <w:link w:val="En-tteCar"/>
    <w:uiPriority w:val="99"/>
    <w:unhideWhenUsed/>
    <w:rsid w:val="00C5492E"/>
    <w:pPr>
      <w:tabs>
        <w:tab w:val="center" w:pos="4536"/>
        <w:tab w:val="right" w:pos="9072"/>
      </w:tabs>
      <w:spacing w:after="0" w:line="240" w:lineRule="auto"/>
    </w:pPr>
  </w:style>
  <w:style w:type="character" w:customStyle="1" w:styleId="En-tteCar">
    <w:name w:val="En-tête Car"/>
    <w:basedOn w:val="Policepardfaut"/>
    <w:link w:val="En-tte"/>
    <w:uiPriority w:val="99"/>
    <w:rsid w:val="00C5492E"/>
  </w:style>
  <w:style w:type="paragraph" w:styleId="Pieddepage">
    <w:name w:val="footer"/>
    <w:basedOn w:val="Normal"/>
    <w:link w:val="PieddepageCar"/>
    <w:uiPriority w:val="99"/>
    <w:unhideWhenUsed/>
    <w:rsid w:val="00C549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492E"/>
  </w:style>
  <w:style w:type="paragraph" w:styleId="Textedebulles">
    <w:name w:val="Balloon Text"/>
    <w:basedOn w:val="Normal"/>
    <w:link w:val="TextedebullesCar"/>
    <w:uiPriority w:val="99"/>
    <w:semiHidden/>
    <w:unhideWhenUsed/>
    <w:rsid w:val="00AD2F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2F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EC7"/>
    <w:pPr>
      <w:spacing w:after="200" w:line="276" w:lineRule="auto"/>
    </w:pPr>
  </w:style>
  <w:style w:type="paragraph" w:styleId="Titre1">
    <w:name w:val="heading 1"/>
    <w:basedOn w:val="Normal"/>
    <w:next w:val="Normal"/>
    <w:link w:val="Titre1Car"/>
    <w:uiPriority w:val="9"/>
    <w:qFormat/>
    <w:rsid w:val="006C0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0E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0E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C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C0EC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0EC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C0EC7"/>
    <w:pPr>
      <w:ind w:left="720"/>
      <w:contextualSpacing/>
    </w:pPr>
  </w:style>
  <w:style w:type="paragraph" w:styleId="En-tte">
    <w:name w:val="header"/>
    <w:basedOn w:val="Normal"/>
    <w:link w:val="En-tteCar"/>
    <w:uiPriority w:val="99"/>
    <w:unhideWhenUsed/>
    <w:rsid w:val="00C5492E"/>
    <w:pPr>
      <w:tabs>
        <w:tab w:val="center" w:pos="4536"/>
        <w:tab w:val="right" w:pos="9072"/>
      </w:tabs>
      <w:spacing w:after="0" w:line="240" w:lineRule="auto"/>
    </w:pPr>
  </w:style>
  <w:style w:type="character" w:customStyle="1" w:styleId="En-tteCar">
    <w:name w:val="En-tête Car"/>
    <w:basedOn w:val="Policepardfaut"/>
    <w:link w:val="En-tte"/>
    <w:uiPriority w:val="99"/>
    <w:rsid w:val="00C5492E"/>
  </w:style>
  <w:style w:type="paragraph" w:styleId="Pieddepage">
    <w:name w:val="footer"/>
    <w:basedOn w:val="Normal"/>
    <w:link w:val="PieddepageCar"/>
    <w:uiPriority w:val="99"/>
    <w:unhideWhenUsed/>
    <w:rsid w:val="00C549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492E"/>
  </w:style>
  <w:style w:type="paragraph" w:styleId="Textedebulles">
    <w:name w:val="Balloon Text"/>
    <w:basedOn w:val="Normal"/>
    <w:link w:val="TextedebullesCar"/>
    <w:uiPriority w:val="99"/>
    <w:semiHidden/>
    <w:unhideWhenUsed/>
    <w:rsid w:val="00AD2F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2F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D6D2BCE7</Template>
  <TotalTime>42</TotalTime>
  <Pages>6</Pages>
  <Words>602</Words>
  <Characters>3311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dc:creator>
  <cp:lastModifiedBy>Administrator</cp:lastModifiedBy>
  <cp:revision>7</cp:revision>
  <dcterms:created xsi:type="dcterms:W3CDTF">2015-03-11T10:25:00Z</dcterms:created>
  <dcterms:modified xsi:type="dcterms:W3CDTF">2015-03-25T16:09:00Z</dcterms:modified>
</cp:coreProperties>
</file>